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3D" w:rsidRDefault="00E453A3" w:rsidP="00D07D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LENTE Arnaud</w:t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</w:r>
      <w:r w:rsidR="00940F5D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>24/08/2016</w:t>
      </w:r>
    </w:p>
    <w:p w:rsidR="00E453A3" w:rsidRPr="00E453A3" w:rsidRDefault="00E453A3" w:rsidP="00D07D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132 rue Jean </w:t>
      </w:r>
      <w:proofErr w:type="spellStart"/>
      <w:r>
        <w:rPr>
          <w:rFonts w:ascii="Times New Roman" w:hAnsi="Times New Roman"/>
          <w:sz w:val="24"/>
          <w:szCs w:val="24"/>
        </w:rPr>
        <w:t>Catelas</w:t>
      </w:r>
      <w:proofErr w:type="spellEnd"/>
      <w:r>
        <w:rPr>
          <w:rFonts w:ascii="Times New Roman" w:hAnsi="Times New Roman"/>
          <w:sz w:val="24"/>
          <w:szCs w:val="24"/>
        </w:rPr>
        <w:br/>
        <w:t>80480</w:t>
      </w:r>
      <w:r w:rsidR="00EA291E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Saleux</w:t>
      </w:r>
      <w:proofErr w:type="spellEnd"/>
    </w:p>
    <w:p w:rsidR="00D07D3D" w:rsidRPr="00780410" w:rsidRDefault="00E453A3" w:rsidP="00D07D3D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07.61.91.58.24</w:t>
      </w:r>
    </w:p>
    <w:p w:rsidR="00D07D3D" w:rsidRDefault="00E453A3" w:rsidP="00D07D3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Arnaud.lente@gmail.com</w:t>
      </w:r>
    </w:p>
    <w:p w:rsidR="0068164E" w:rsidRDefault="0068164E" w:rsidP="00D07D3D">
      <w:pPr>
        <w:spacing w:line="240" w:lineRule="auto"/>
        <w:rPr>
          <w:rFonts w:ascii="Times New Roman" w:hAnsi="Times New Roman"/>
          <w:sz w:val="24"/>
        </w:rPr>
      </w:pPr>
    </w:p>
    <w:p w:rsidR="0068164E" w:rsidRPr="002F7441" w:rsidRDefault="0068164E" w:rsidP="00D07D3D">
      <w:pPr>
        <w:spacing w:line="240" w:lineRule="auto"/>
        <w:rPr>
          <w:rFonts w:ascii="Times New Roman" w:hAnsi="Times New Roman"/>
          <w:color w:val="0000FF"/>
          <w:sz w:val="24"/>
          <w:szCs w:val="24"/>
          <w:u w:val="single"/>
        </w:rPr>
      </w:pPr>
    </w:p>
    <w:p w:rsidR="00D07D3D" w:rsidRPr="002F7441" w:rsidRDefault="00D07D3D" w:rsidP="00D07D3D">
      <w:pPr>
        <w:rPr>
          <w:rStyle w:val="Lienhypertexte"/>
          <w:rFonts w:ascii="Times New Roman" w:hAnsi="Times New Roman"/>
          <w:color w:val="auto"/>
          <w:sz w:val="24"/>
          <w:szCs w:val="24"/>
          <w:u w:val="none"/>
        </w:rPr>
      </w:pPr>
      <w:r w:rsidRPr="00780410">
        <w:rPr>
          <w:rFonts w:ascii="Times New Roman" w:hAnsi="Times New Roman"/>
          <w:b/>
          <w:sz w:val="24"/>
          <w:szCs w:val="24"/>
          <w:u w:val="single"/>
        </w:rPr>
        <w:t>Objet </w:t>
      </w:r>
      <w:r w:rsidRPr="00780410">
        <w:rPr>
          <w:rFonts w:ascii="Times New Roman" w:hAnsi="Times New Roman"/>
          <w:sz w:val="24"/>
          <w:szCs w:val="24"/>
        </w:rPr>
        <w:t xml:space="preserve">: </w:t>
      </w:r>
      <w:r w:rsidR="00E453A3">
        <w:rPr>
          <w:rStyle w:val="apple-style-span"/>
          <w:rFonts w:ascii="Times New Roman" w:hAnsi="Times New Roman"/>
          <w:color w:val="000000"/>
          <w:sz w:val="24"/>
          <w:szCs w:val="24"/>
        </w:rPr>
        <w:t>Candidature à un poste de développeur logiciel</w:t>
      </w:r>
    </w:p>
    <w:p w:rsidR="00D07D3D" w:rsidRDefault="00D07D3D" w:rsidP="00D07D3D">
      <w:pPr>
        <w:ind w:firstLine="708"/>
        <w:rPr>
          <w:rFonts w:ascii="Times New Roman" w:hAnsi="Times New Roman"/>
          <w:sz w:val="24"/>
          <w:szCs w:val="24"/>
        </w:rPr>
      </w:pPr>
    </w:p>
    <w:p w:rsidR="0068164E" w:rsidRDefault="0068164E" w:rsidP="00D07D3D">
      <w:pPr>
        <w:ind w:firstLine="708"/>
        <w:rPr>
          <w:rFonts w:ascii="Times New Roman" w:hAnsi="Times New Roman"/>
          <w:sz w:val="24"/>
          <w:szCs w:val="24"/>
        </w:rPr>
      </w:pPr>
    </w:p>
    <w:p w:rsidR="00D07D3D" w:rsidRPr="00B07D16" w:rsidRDefault="00D07D3D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Monsieur,</w:t>
      </w:r>
    </w:p>
    <w:p w:rsidR="00D07D3D" w:rsidRPr="00B07D16" w:rsidRDefault="00D07D3D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7D16" w:rsidRDefault="00B07D16" w:rsidP="00B07D16">
      <w:pPr>
        <w:ind w:firstLine="708"/>
        <w:jc w:val="both"/>
        <w:rPr>
          <w:rFonts w:ascii="Times New Roman" w:hAnsi="Times New Roman"/>
        </w:rPr>
      </w:pPr>
      <w:r w:rsidRPr="00B07D16">
        <w:rPr>
          <w:rFonts w:ascii="Times New Roman" w:hAnsi="Times New Roman"/>
        </w:rPr>
        <w:t>Je vous adresse ma candidature pour un stage qui aura lieu du 5 décembre 2016 au 17 février 2017 afin de rejoindre vos équipes.</w:t>
      </w:r>
    </w:p>
    <w:p w:rsidR="00B07D16" w:rsidRPr="00B07D16" w:rsidRDefault="00B07D16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 xml:space="preserve">Actuellement, j'effectue une formation de « Concepteur et Développeur Informatique » auprès de l’AFPA à Amiens </w:t>
      </w:r>
      <w:r w:rsidR="00D67F65">
        <w:rPr>
          <w:rFonts w:ascii="Times New Roman" w:hAnsi="Times New Roman"/>
          <w:sz w:val="24"/>
          <w:szCs w:val="24"/>
        </w:rPr>
        <w:t>(80) en vue d’obtenir un titre professionnel</w:t>
      </w:r>
      <w:r w:rsidRPr="00B07D16">
        <w:rPr>
          <w:rFonts w:ascii="Times New Roman" w:hAnsi="Times New Roman"/>
          <w:sz w:val="24"/>
          <w:szCs w:val="24"/>
        </w:rPr>
        <w:t xml:space="preserve"> de niveau II</w:t>
      </w:r>
      <w:r w:rsidR="00D67F65">
        <w:rPr>
          <w:rFonts w:ascii="Times New Roman" w:hAnsi="Times New Roman"/>
          <w:sz w:val="24"/>
          <w:szCs w:val="24"/>
        </w:rPr>
        <w:t>.</w:t>
      </w:r>
    </w:p>
    <w:p w:rsidR="0068164E" w:rsidRPr="00B07D16" w:rsidRDefault="00E453A3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Je recherche un poste de développeur logiciel dans lequel je pourrai mettre à profit mes compétences acquise</w:t>
      </w:r>
      <w:r w:rsidR="00D67F65">
        <w:rPr>
          <w:rFonts w:ascii="Times New Roman" w:hAnsi="Times New Roman"/>
          <w:sz w:val="24"/>
          <w:szCs w:val="24"/>
        </w:rPr>
        <w:t>s</w:t>
      </w:r>
      <w:r w:rsidRPr="00B07D16">
        <w:rPr>
          <w:rFonts w:ascii="Times New Roman" w:hAnsi="Times New Roman"/>
          <w:sz w:val="24"/>
          <w:szCs w:val="24"/>
        </w:rPr>
        <w:t xml:space="preserve"> durant ma formation dans les langag</w:t>
      </w:r>
      <w:r w:rsidR="00B07D16">
        <w:rPr>
          <w:rFonts w:ascii="Times New Roman" w:hAnsi="Times New Roman"/>
          <w:sz w:val="24"/>
          <w:szCs w:val="24"/>
        </w:rPr>
        <w:t xml:space="preserve">es </w:t>
      </w:r>
      <w:proofErr w:type="spellStart"/>
      <w:r w:rsidR="00B07D16">
        <w:rPr>
          <w:rFonts w:ascii="Times New Roman" w:hAnsi="Times New Roman"/>
          <w:sz w:val="24"/>
          <w:szCs w:val="24"/>
        </w:rPr>
        <w:t>mySQL</w:t>
      </w:r>
      <w:proofErr w:type="spellEnd"/>
      <w:r w:rsidR="00B07D16">
        <w:rPr>
          <w:rFonts w:ascii="Times New Roman" w:hAnsi="Times New Roman"/>
          <w:sz w:val="24"/>
          <w:szCs w:val="24"/>
        </w:rPr>
        <w:t>,</w:t>
      </w:r>
      <w:r w:rsidRPr="00B07D16">
        <w:rPr>
          <w:rFonts w:ascii="Times New Roman" w:hAnsi="Times New Roman"/>
          <w:sz w:val="24"/>
          <w:szCs w:val="24"/>
        </w:rPr>
        <w:t xml:space="preserve"> C#</w:t>
      </w:r>
      <w:r w:rsidR="00B07D16">
        <w:rPr>
          <w:rFonts w:ascii="Times New Roman" w:hAnsi="Times New Roman"/>
          <w:sz w:val="24"/>
          <w:szCs w:val="24"/>
        </w:rPr>
        <w:t>,…</w:t>
      </w:r>
      <w:r w:rsidRPr="00B07D16">
        <w:rPr>
          <w:rFonts w:ascii="Times New Roman" w:hAnsi="Times New Roman"/>
          <w:sz w:val="24"/>
          <w:szCs w:val="24"/>
        </w:rPr>
        <w:t xml:space="preserve"> ainsi que d’améliorer mes connaissances de la programmation.</w:t>
      </w:r>
    </w:p>
    <w:p w:rsidR="00E453A3" w:rsidRDefault="00B07D16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 péri</w:t>
      </w:r>
      <w:r w:rsidR="00D67F65">
        <w:rPr>
          <w:rFonts w:ascii="Times New Roman" w:hAnsi="Times New Roman"/>
          <w:sz w:val="24"/>
          <w:szCs w:val="24"/>
        </w:rPr>
        <w:t>ode de stage peut être</w:t>
      </w:r>
      <w:r>
        <w:rPr>
          <w:rFonts w:ascii="Times New Roman" w:hAnsi="Times New Roman"/>
          <w:sz w:val="24"/>
          <w:szCs w:val="24"/>
        </w:rPr>
        <w:t xml:space="preserve"> une possibilité de tremplin pour un poste en CDD ou CDI dans votre entreprise.</w:t>
      </w:r>
    </w:p>
    <w:p w:rsidR="00D67F65" w:rsidRPr="00B07D16" w:rsidRDefault="00D67F65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 cours de mes expériences et formations, j’ai acquis de nombreuses qualités, sens de l’organisation, la ponctualité et le travail en équipe sont mes points forts.</w:t>
      </w:r>
    </w:p>
    <w:p w:rsidR="00CA001F" w:rsidRPr="00B07D16" w:rsidRDefault="00E453A3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Souhaitant que ma formation et mon profil puissent vous être utiles, je vous remercie de l'attention que vous porterez à l'examen de ma demande de stage et je reste à votre entière disposition pour toute information complémentaire.</w:t>
      </w:r>
    </w:p>
    <w:p w:rsidR="00D07D3D" w:rsidRPr="00B07D16" w:rsidRDefault="00D07D3D" w:rsidP="00B07D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07D16">
        <w:rPr>
          <w:rFonts w:ascii="Times New Roman" w:hAnsi="Times New Roman"/>
          <w:sz w:val="24"/>
          <w:szCs w:val="24"/>
        </w:rPr>
        <w:t>Espérant avoir retenu toute votre attention, je vous prie d’agréer, Monsieur, l’expression de mes salutations distinguées.</w:t>
      </w:r>
    </w:p>
    <w:p w:rsidR="0068164E" w:rsidRDefault="0068164E" w:rsidP="00D07D3D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C5818" w:rsidRDefault="00B07D16" w:rsidP="00D07D3D">
      <w:pPr>
        <w:jc w:val="right"/>
      </w:pPr>
      <w:r>
        <w:t>LENTE Arnaud</w:t>
      </w:r>
    </w:p>
    <w:sectPr w:rsidR="00AC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A3"/>
    <w:rsid w:val="00192845"/>
    <w:rsid w:val="001E6920"/>
    <w:rsid w:val="001F5127"/>
    <w:rsid w:val="0020527E"/>
    <w:rsid w:val="002A2156"/>
    <w:rsid w:val="0068164E"/>
    <w:rsid w:val="00940F5D"/>
    <w:rsid w:val="00987D98"/>
    <w:rsid w:val="00AC5818"/>
    <w:rsid w:val="00B07D16"/>
    <w:rsid w:val="00CA001F"/>
    <w:rsid w:val="00D07D3D"/>
    <w:rsid w:val="00D67F65"/>
    <w:rsid w:val="00E453A3"/>
    <w:rsid w:val="00EA291E"/>
    <w:rsid w:val="00EE756C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D07D3D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D07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D07D3D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D0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pa\AppData\Roaming\Microsoft\Templates\TP102672220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5527425-2CAE-495C-BDD7-70BC6A9811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TP102672220_template.dotx</Template>
  <TotalTime>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de Motivation - exemple</vt:lpstr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Motivation - exemple</dc:title>
  <dc:creator>afpa</dc:creator>
  <cp:lastModifiedBy>afpa</cp:lastModifiedBy>
  <cp:revision>4</cp:revision>
  <cp:lastPrinted>2016-08-24T08:16:00Z</cp:lastPrinted>
  <dcterms:created xsi:type="dcterms:W3CDTF">2016-08-24T07:44:00Z</dcterms:created>
  <dcterms:modified xsi:type="dcterms:W3CDTF">2016-08-24T08:17:00Z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TC026722219991</vt:lpwstr>
  </property>
</Properties>
</file>