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A4" w:rsidRDefault="00A004A6">
      <w:pPr>
        <w:tabs>
          <w:tab w:val="righ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4457700</wp:posOffset>
                </wp:positionH>
                <wp:positionV relativeFrom="page">
                  <wp:posOffset>800100</wp:posOffset>
                </wp:positionV>
                <wp:extent cx="2133600" cy="561975"/>
                <wp:effectExtent l="0" t="0" r="0" b="0"/>
                <wp:wrapNone/>
                <wp:docPr id="3" name="Rectangle 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619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alt="Description : Narrow horizontal" style="position:absolute;margin-left:351pt;margin-top:63pt;width:168pt;height:44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" fillcolor="#d5daf3" stroked="f">
                <v:fill r:id="rId8" o:title="" type="pattern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1082675</wp:posOffset>
                </wp:positionH>
                <wp:positionV relativeFrom="page">
                  <wp:posOffset>957580</wp:posOffset>
                </wp:positionV>
                <wp:extent cx="5562600" cy="133350"/>
                <wp:effectExtent l="0" t="0" r="3175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13335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5.25pt;margin-top:75.4pt;width:438pt;height:1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" fillcolor="#339" stroked="f">
                <w10:wrap anchorx="page" anchory="page"/>
              </v:rect>
            </w:pict>
          </mc:Fallback>
        </mc:AlternateContent>
      </w:r>
      <w:r w:rsidR="004104A4">
        <w:tab/>
      </w:r>
    </w:p>
    <w:p w:rsidR="00AC0753" w:rsidRDefault="00AC0753" w:rsidP="00AB39CE">
      <w:pPr>
        <w:rPr>
          <w:b/>
        </w:rPr>
      </w:pPr>
    </w:p>
    <w:p w:rsidR="00AB39CE" w:rsidRPr="00AC0753" w:rsidRDefault="00A004A6" w:rsidP="00AB39CE">
      <w:pPr>
        <w:rPr>
          <w:rStyle w:val="Carnomdelexpditeur"/>
        </w:rPr>
      </w:pPr>
      <w:r>
        <w:rPr>
          <w:rStyle w:val="Carnomdelexpditeur"/>
        </w:rPr>
        <w:t>LENTE Arnaud</w:t>
      </w:r>
    </w:p>
    <w:p w:rsidR="00A004A6" w:rsidRDefault="00A004A6" w:rsidP="00AB39CE"/>
    <w:p w:rsidR="00AB39CE" w:rsidRDefault="00A004A6" w:rsidP="00AB39CE">
      <w:r>
        <w:t>132 rue Jeans Catelas</w:t>
      </w:r>
    </w:p>
    <w:p w:rsidR="00AB39CE" w:rsidRPr="00A44300" w:rsidRDefault="00A004A6" w:rsidP="00AB39CE">
      <w:pPr>
        <w:rPr>
          <w:i/>
        </w:rPr>
      </w:pPr>
      <w:r>
        <w:rPr>
          <w:i/>
        </w:rPr>
        <w:t>80480</w:t>
      </w:r>
      <w:r w:rsidR="00AB39CE" w:rsidRPr="00A44300">
        <w:rPr>
          <w:i/>
        </w:rPr>
        <w:t xml:space="preserve"> </w:t>
      </w:r>
      <w:r>
        <w:rPr>
          <w:i/>
        </w:rPr>
        <w:t>Saleux</w:t>
      </w:r>
    </w:p>
    <w:p w:rsidR="00AB39CE" w:rsidRDefault="00A004A6" w:rsidP="00AB39CE">
      <w:r>
        <w:t>Arnaud.lente@gmail.com</w:t>
      </w:r>
    </w:p>
    <w:p w:rsidR="00AB39CE" w:rsidRDefault="00AB39CE" w:rsidP="00AB39CE"/>
    <w:p w:rsidR="00AB39CE" w:rsidRDefault="00AB39CE" w:rsidP="00AB39CE">
      <w:pPr>
        <w:ind w:left="5760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Nom du destinataire</w:instrText>
      </w:r>
      <w:r>
        <w:instrText>]</w:instrText>
      </w:r>
      <w:r>
        <w:fldChar w:fldCharType="end"/>
      </w:r>
    </w:p>
    <w:p w:rsidR="00AB39CE" w:rsidRDefault="00AB39CE" w:rsidP="00AB39CE">
      <w:pPr>
        <w:ind w:left="5760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Titre</w:instrText>
      </w:r>
      <w:r>
        <w:instrText>]</w:instrText>
      </w:r>
      <w:r>
        <w:fldChar w:fldCharType="end"/>
      </w:r>
    </w:p>
    <w:p w:rsidR="00AB39CE" w:rsidRDefault="00AB39CE" w:rsidP="00AB39CE">
      <w:pPr>
        <w:ind w:left="5760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Nom de la société</w:instrText>
      </w:r>
      <w:r>
        <w:instrText>]</w:instrText>
      </w:r>
      <w:r>
        <w:fldChar w:fldCharType="end"/>
      </w:r>
    </w:p>
    <w:p w:rsidR="00AB39CE" w:rsidRDefault="00AB39CE" w:rsidP="00AB39CE">
      <w:pPr>
        <w:ind w:left="5760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Adresse</w:instrText>
      </w:r>
      <w:r>
        <w:instrText>]</w:instrText>
      </w:r>
      <w:r>
        <w:fldChar w:fldCharType="end"/>
      </w:r>
    </w:p>
    <w:p w:rsidR="00AB39CE" w:rsidRDefault="00AB39CE" w:rsidP="00AB39CE">
      <w:pPr>
        <w:ind w:left="5760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Adresse 2</w:instrText>
      </w:r>
      <w:r>
        <w:instrText>]</w:instrText>
      </w:r>
      <w:r>
        <w:fldChar w:fldCharType="end"/>
      </w:r>
    </w:p>
    <w:p w:rsidR="00AB39CE" w:rsidRDefault="00AB39CE" w:rsidP="00AB39CE">
      <w:pPr>
        <w:ind w:left="5760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Code postal</w:instrText>
      </w:r>
      <w:r>
        <w:instrText>]</w:instrText>
      </w:r>
      <w:r>
        <w:fldChar w:fldCharType="end"/>
      </w:r>
      <w:r>
        <w:t xml:space="preserve">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Ville</w:instrText>
      </w:r>
      <w:r>
        <w:instrText>]</w:instrText>
      </w:r>
      <w:r>
        <w:fldChar w:fldCharType="end"/>
      </w:r>
    </w:p>
    <w:p w:rsidR="00AC0753" w:rsidRDefault="00AC0753" w:rsidP="00AB39CE">
      <w:pPr>
        <w:ind w:left="5760"/>
      </w:pPr>
    </w:p>
    <w:p w:rsidR="00AB39CE" w:rsidRDefault="00AB39CE" w:rsidP="00AB39CE">
      <w:pPr>
        <w:ind w:left="5760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Date</w:instrText>
      </w:r>
      <w:r>
        <w:instrText>]</w:instrText>
      </w:r>
      <w:r>
        <w:fldChar w:fldCharType="end"/>
      </w:r>
    </w:p>
    <w:p w:rsidR="00AB39CE" w:rsidRDefault="00AB39CE" w:rsidP="00AB39CE"/>
    <w:p w:rsidR="00AB39CE" w:rsidRDefault="00A57F16" w:rsidP="00A57F16">
      <w:pPr>
        <w:pStyle w:val="Salutations"/>
      </w:pPr>
      <w:r>
        <w:t xml:space="preserve">Madame, </w:t>
      </w:r>
      <w:r w:rsidR="00AB39CE">
        <w:t>Monsieur,</w:t>
      </w:r>
    </w:p>
    <w:p w:rsidR="004104A4" w:rsidRDefault="004104A4" w:rsidP="00A57F16">
      <w:pPr>
        <w:pStyle w:val="Corpsdetexte"/>
      </w:pPr>
      <w:r>
        <w:t xml:space="preserve">Recherchez-vous un </w:t>
      </w:r>
      <w:r w:rsidR="00A004A6">
        <w:t>Développeur logiciel</w:t>
      </w:r>
      <w:r>
        <w:t xml:space="preserve"> </w:t>
      </w:r>
      <w:r w:rsidR="00A57F16">
        <w:t>qui possède l</w:t>
      </w:r>
      <w:r>
        <w:t>es qualifications suivantes :</w:t>
      </w:r>
    </w:p>
    <w:p w:rsidR="004104A4" w:rsidRDefault="004104A4">
      <w:pPr>
        <w:pStyle w:val="Listepuces2"/>
      </w:pPr>
      <w:r>
        <w:fldChar w:fldCharType="begin"/>
      </w:r>
      <w:r>
        <w:instrText> MACROBUTTON  DoFieldClick [</w:instrText>
      </w:r>
      <w:r>
        <w:rPr>
          <w:b/>
          <w:bCs/>
        </w:rPr>
        <w:instrText>Nombre d'années dans le domaine</w:instrText>
      </w:r>
      <w:r>
        <w:instrText>]</w:instrText>
      </w:r>
      <w:r>
        <w:fldChar w:fldCharType="end"/>
      </w:r>
      <w:r>
        <w:t xml:space="preserve"> ans d'expérience sur le terrain dans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domaine d'expérience</w:instrText>
      </w:r>
      <w:r>
        <w:instrText>]</w:instrText>
      </w:r>
      <w:r>
        <w:fldChar w:fldCharType="end"/>
      </w:r>
      <w:r>
        <w:t> ?</w:t>
      </w:r>
    </w:p>
    <w:p w:rsidR="004104A4" w:rsidRDefault="004104A4">
      <w:pPr>
        <w:pStyle w:val="Listepuces2"/>
      </w:pPr>
      <w:r>
        <w:t xml:space="preserve">Connaissance des technologies de pointe en matière de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industrie ou secteur</w:instrText>
      </w:r>
      <w:r>
        <w:instrText>]</w:instrText>
      </w:r>
      <w:r>
        <w:fldChar w:fldCharType="end"/>
      </w:r>
      <w:r>
        <w:t>?</w:t>
      </w:r>
    </w:p>
    <w:p w:rsidR="004104A4" w:rsidRDefault="004104A4">
      <w:pPr>
        <w:pStyle w:val="Listepuces2"/>
      </w:pPr>
      <w:r>
        <w:t>D'excellentes compétences en communication écrites et orales ?</w:t>
      </w:r>
    </w:p>
    <w:p w:rsidR="004104A4" w:rsidRDefault="004104A4">
      <w:pPr>
        <w:pStyle w:val="Listepuces2"/>
      </w:pPr>
      <w:r>
        <w:t>Le désir d'approfondir ses connaissances et de parfaire ses compétences ?</w:t>
      </w:r>
    </w:p>
    <w:p w:rsidR="004104A4" w:rsidRDefault="004104A4">
      <w:pPr>
        <w:pStyle w:val="Corpsdetexte"/>
      </w:pPr>
      <w:r>
        <w:t>Dans ce cas, ne cherchez plus. Vous constaterez, à la lecture de mon curriculum-vitae, que je possède toutes ces qualifications.</w:t>
      </w:r>
    </w:p>
    <w:p w:rsidR="00A57F16" w:rsidRDefault="004104A4" w:rsidP="00A57F16">
      <w:pPr>
        <w:pStyle w:val="Corpsdetexte"/>
      </w:pPr>
      <w:r>
        <w:t>Je serais très heureux d</w:t>
      </w:r>
      <w:r w:rsidR="00A57F16">
        <w:t xml:space="preserve">e discuter des </w:t>
      </w:r>
      <w:r>
        <w:t xml:space="preserve">possibilités offertes </w:t>
      </w:r>
      <w:r w:rsidR="00A57F16">
        <w:t>par</w:t>
      </w:r>
      <w:r>
        <w:t xml:space="preserve">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Nom de la société</w:instrText>
      </w:r>
      <w:r>
        <w:instrText>]</w:instrText>
      </w:r>
      <w:r>
        <w:fldChar w:fldCharType="end"/>
      </w:r>
      <w:r>
        <w:t xml:space="preserve">. </w:t>
      </w:r>
    </w:p>
    <w:p w:rsidR="004104A4" w:rsidRDefault="004104A4" w:rsidP="00A57F16">
      <w:pPr>
        <w:pStyle w:val="Corpsdetexte"/>
      </w:pPr>
      <w:r>
        <w:t xml:space="preserve">Si vous souhaitez me convoquer pour un entretien, vous pouvez me contacter au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votre numéro de téléphone</w:instrText>
      </w:r>
      <w:r>
        <w:instrText>]</w:instrText>
      </w:r>
      <w:r>
        <w:fldChar w:fldCharType="end"/>
      </w:r>
      <w:r>
        <w:t xml:space="preserve"> entre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l'heure la plus tôt</w:instrText>
      </w:r>
      <w:r>
        <w:instrText>]</w:instrText>
      </w:r>
      <w:r>
        <w:fldChar w:fldCharType="end"/>
      </w:r>
      <w:r>
        <w:t xml:space="preserve"> et </w:t>
      </w:r>
      <w:r>
        <w:fldChar w:fldCharType="begin"/>
      </w:r>
      <w:r>
        <w:instrText> MACROBUTTON  DoFieldClick [</w:instrText>
      </w:r>
      <w:r>
        <w:rPr>
          <w:b/>
          <w:bCs/>
        </w:rPr>
        <w:instrText>l'heure la plus tard</w:instrText>
      </w:r>
      <w:r>
        <w:instrText>]</w:instrText>
      </w:r>
      <w:r>
        <w:fldChar w:fldCharType="end"/>
      </w:r>
      <w:r w:rsidR="00A57F16">
        <w:t xml:space="preserve">, </w:t>
      </w:r>
      <w:r>
        <w:t>ou me laisser un message sur mon répondeur à tout moment.</w:t>
      </w:r>
    </w:p>
    <w:p w:rsidR="00A57F16" w:rsidRDefault="004104A4">
      <w:pPr>
        <w:pStyle w:val="Corpsdetexte"/>
      </w:pPr>
      <w:r>
        <w:t xml:space="preserve">Je vous remercie de prendre le temps de lire mon curriculum-vitae. </w:t>
      </w:r>
    </w:p>
    <w:p w:rsidR="004104A4" w:rsidRDefault="004104A4" w:rsidP="00A57F16">
      <w:pPr>
        <w:pStyle w:val="Corpsdetexte"/>
      </w:pPr>
      <w:r>
        <w:t>Dans l'espoir de vous rencontrer,</w:t>
      </w:r>
      <w:r w:rsidR="00A57F16">
        <w:t xml:space="preserve"> </w:t>
      </w:r>
      <w:r>
        <w:t>je vous prie d'agréer</w:t>
      </w:r>
      <w:r w:rsidR="00A57F16">
        <w:t xml:space="preserve">, Madame, Monsieur, </w:t>
      </w:r>
      <w:r>
        <w:t>l'expression de mes sentiments respectueux.</w:t>
      </w:r>
    </w:p>
    <w:p w:rsidR="004104A4" w:rsidRDefault="00A004A6">
      <w:pPr>
        <w:pStyle w:val="Signature"/>
      </w:pPr>
      <w:r>
        <w:t>LENTE Arnaud</w:t>
      </w:r>
      <w:bookmarkStart w:id="0" w:name="_GoBack"/>
      <w:bookmarkEnd w:id="0"/>
    </w:p>
    <w:p w:rsidR="004104A4" w:rsidRDefault="004104A4">
      <w:pPr>
        <w:pStyle w:val="ccPicejointe"/>
      </w:pPr>
      <w:r>
        <w:t>Pièce jointe</w:t>
      </w:r>
    </w:p>
    <w:sectPr w:rsidR="004104A4" w:rsidSect="004104A4">
      <w:footerReference w:type="default" r:id="rId9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F28" w:rsidRDefault="000F5F28">
      <w:r>
        <w:separator/>
      </w:r>
    </w:p>
  </w:endnote>
  <w:endnote w:type="continuationSeparator" w:id="0">
    <w:p w:rsidR="000F5F28" w:rsidRDefault="000F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A4" w:rsidRDefault="00A004A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175260</wp:posOffset>
              </wp:positionV>
              <wp:extent cx="5486400" cy="0"/>
              <wp:effectExtent l="19050" t="22860" r="19050" b="1524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6in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QpFg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" strokecolor="#339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F28" w:rsidRDefault="000F5F28">
      <w:r>
        <w:separator/>
      </w:r>
    </w:p>
  </w:footnote>
  <w:footnote w:type="continuationSeparator" w:id="0">
    <w:p w:rsidR="000F5F28" w:rsidRDefault="000F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354D5D0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A6"/>
    <w:rsid w:val="000F5F28"/>
    <w:rsid w:val="00212C3E"/>
    <w:rsid w:val="00390B07"/>
    <w:rsid w:val="004104A4"/>
    <w:rsid w:val="00540937"/>
    <w:rsid w:val="00934E7C"/>
    <w:rsid w:val="00A004A6"/>
    <w:rsid w:val="00A57F16"/>
    <w:rsid w:val="00AA1B90"/>
    <w:rsid w:val="00AB39CE"/>
    <w:rsid w:val="00AC0753"/>
    <w:rsid w:val="00F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 w:after="240"/>
    </w:pPr>
  </w:style>
  <w:style w:type="paragraph" w:styleId="Corpsdetexte">
    <w:name w:val="Body Text"/>
    <w:basedOn w:val="Normal"/>
    <w:pPr>
      <w:spacing w:before="240"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character" w:customStyle="1" w:styleId="Caradressedelexpditeur">
    <w:name w:val="Car. adresse de l'expéditeur"/>
    <w:basedOn w:val="Policepardfaut"/>
    <w:rPr>
      <w:rFonts w:ascii="Arial" w:hAnsi="Arial" w:cs="Arial" w:hint="default"/>
      <w:i/>
      <w:iCs w:val="0"/>
      <w:sz w:val="24"/>
      <w:szCs w:val="24"/>
      <w:lang w:val="fr-FR" w:eastAsia="fr-FR" w:bidi="fr-FR"/>
    </w:rPr>
  </w:style>
  <w:style w:type="character" w:customStyle="1" w:styleId="Carnomdelexpditeur">
    <w:name w:val="Car. nom de l'expéditeur"/>
    <w:basedOn w:val="Caradressedelexpditeur"/>
    <w:rPr>
      <w:rFonts w:ascii="Arial" w:hAnsi="Arial" w:cs="Arial" w:hint="default"/>
      <w:b/>
      <w:bCs/>
      <w:i/>
      <w:iCs/>
      <w:color w:val="333399"/>
      <w:sz w:val="32"/>
      <w:szCs w:val="32"/>
      <w:lang w:val="fr-FR" w:eastAsia="fr-FR"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semiHidden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 w:after="240"/>
    </w:pPr>
  </w:style>
  <w:style w:type="paragraph" w:styleId="Corpsdetexte">
    <w:name w:val="Body Text"/>
    <w:basedOn w:val="Normal"/>
    <w:pPr>
      <w:spacing w:before="240"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character" w:customStyle="1" w:styleId="Caradressedelexpditeur">
    <w:name w:val="Car. adresse de l'expéditeur"/>
    <w:basedOn w:val="Policepardfaut"/>
    <w:rPr>
      <w:rFonts w:ascii="Arial" w:hAnsi="Arial" w:cs="Arial" w:hint="default"/>
      <w:i/>
      <w:iCs w:val="0"/>
      <w:sz w:val="24"/>
      <w:szCs w:val="24"/>
      <w:lang w:val="fr-FR" w:eastAsia="fr-FR" w:bidi="fr-FR"/>
    </w:rPr>
  </w:style>
  <w:style w:type="character" w:customStyle="1" w:styleId="Carnomdelexpditeur">
    <w:name w:val="Car. nom de l'expéditeur"/>
    <w:basedOn w:val="Caradressedelexpditeur"/>
    <w:rPr>
      <w:rFonts w:ascii="Arial" w:hAnsi="Arial" w:cs="Arial" w:hint="default"/>
      <w:b/>
      <w:bCs/>
      <w:i/>
      <w:iCs/>
      <w:color w:val="333399"/>
      <w:sz w:val="32"/>
      <w:szCs w:val="32"/>
      <w:lang w:val="fr-FR" w:eastAsia="fr-FR"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semiHidden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pa\AppData\Roaming\Microsoft\Templates\Lettre%20de%20motivation%20pour%20une%20candidature%20spontan&#233;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pour une candidature spontanée.dot</Template>
  <TotalTime>4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1</cp:revision>
  <cp:lastPrinted>2002-02-21T09:47:00Z</cp:lastPrinted>
  <dcterms:created xsi:type="dcterms:W3CDTF">2016-08-24T07:05:00Z</dcterms:created>
  <dcterms:modified xsi:type="dcterms:W3CDTF">2016-08-24T07:09:00Z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TC010812831036</vt:lpwstr>
  </property>
</Properties>
</file>